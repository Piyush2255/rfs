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177956A9" w14:textId="77777777" w:rsidTr="00B73901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1FD5404A" w14:textId="71029F5B" w:rsidR="007A0F44" w:rsidRPr="00565B06" w:rsidRDefault="00B73901" w:rsidP="00B73901">
            <w:pPr>
              <w:pStyle w:val="Title"/>
            </w:pPr>
            <w:bookmarkStart w:id="0" w:name="_top"/>
            <w:bookmarkEnd w:id="0"/>
            <w:r>
              <w:t>Piyush</w:t>
            </w:r>
          </w:p>
          <w:p w14:paraId="53101F7D" w14:textId="67A04474" w:rsidR="007A0F44" w:rsidRPr="00565B06" w:rsidRDefault="00B73901" w:rsidP="00B73901">
            <w:pPr>
              <w:pStyle w:val="Subtitle"/>
            </w:pPr>
            <w:r>
              <w:t>Girdhar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C94D8A0" w14:textId="2B0C961E" w:rsidR="007A0F44" w:rsidRDefault="00DF28F7" w:rsidP="00B73901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E8F1576CCDE49E6A43EFB1070D2EFD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B73901">
                  <w:t>157-C Lajpat Nagar, Hisar, Haryana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5F9564A" wp14:editId="4970022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A59DA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5474046" w14:textId="70D5D1A0" w:rsidR="007A0F44" w:rsidRDefault="00DF28F7" w:rsidP="00B73901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27A779D663342DC84318D8E92EF632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B73901">
                  <w:t>9255887783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90EEDD3" wp14:editId="7CC6B42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D7DE6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677D138" w14:textId="77777777" w:rsidR="003C2B0C" w:rsidRDefault="00DF28F7" w:rsidP="003C2B0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B03338170AD64356905C0A6F309A7B7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B73901">
                  <w:t>piyush25girdhar@gmail.com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DFB4491" wp14:editId="5B825241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727B7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B4505DD" w14:textId="174A83B4" w:rsidR="007A0F44" w:rsidRDefault="003C2B0C" w:rsidP="003C2B0C">
            <w:pPr>
              <w:pStyle w:val="ContactInfo"/>
            </w:pPr>
            <w:r>
              <w:t>Linkedin.com/in/piyush-girdhar</w:t>
            </w:r>
            <w:r w:rsidR="008F1217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19A70E4" wp14:editId="0CE9962D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185D2C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1FECFDE" w14:textId="59A0CB84" w:rsidR="007A0F44" w:rsidRPr="00565B06" w:rsidRDefault="00DF28F7" w:rsidP="00B73901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263D7649DC34D86985D008DF400A00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5356F">
                  <w:t>github.com/Piyush2255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832EA6D" wp14:editId="54584CA2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BB8D1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7CCE1907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24FE5129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80D890" wp14:editId="1C00F3D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44DAB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B7C5B79" w14:textId="77777777" w:rsidR="000E24AC" w:rsidRPr="00565B06" w:rsidRDefault="00DF28F7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F177867AFAD34A5FB024DF4E1F78586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625E3A5A" w14:textId="1DB23F11" w:rsidR="00D64B50" w:rsidRPr="00565B06" w:rsidRDefault="00966A08" w:rsidP="000B62E8">
      <w:pPr>
        <w:jc w:val="both"/>
      </w:pPr>
      <w:r w:rsidRPr="00966A08">
        <w:t xml:space="preserve">To work as a Software Engineer where I can contribute my analytical skills and knowledge acquired by pursuing my degree in Software Engineering. I wish to work with a diverse team that works towards contributing to the company’s vision and goals while concurrently aiding my personal </w:t>
      </w:r>
      <w:bookmarkStart w:id="1" w:name="_GoBack"/>
      <w:bookmarkEnd w:id="1"/>
      <w:r w:rsidRPr="00966A08">
        <w:t>growth.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5C30B5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40A3A45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98402C" wp14:editId="4AE2BE7C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12C0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76A581D" w14:textId="77777777" w:rsidR="00A77B4D" w:rsidRPr="00565B06" w:rsidRDefault="00DF28F7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6C0DFEC563AC40D3B5A08DD992F2AA6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6976C17" w14:textId="54224FA4" w:rsidR="007C0E0E" w:rsidRPr="00565B06" w:rsidRDefault="00966A08" w:rsidP="00B47E1E">
      <w:pPr>
        <w:pStyle w:val="Heading2"/>
      </w:pPr>
      <w:r>
        <w:t>B.</w:t>
      </w:r>
      <w:r w:rsidR="00927B3F">
        <w:t xml:space="preserve"> </w:t>
      </w:r>
      <w:r>
        <w:t>Tech</w:t>
      </w:r>
      <w:r w:rsidR="00927B3F">
        <w:t xml:space="preserve"> </w:t>
      </w:r>
      <w:r>
        <w:t>(Computer Science</w:t>
      </w:r>
      <w:r w:rsidR="000B62E8">
        <w:t xml:space="preserve"> &amp; Engineering</w:t>
      </w:r>
      <w:r>
        <w:t>)</w:t>
      </w:r>
      <w:r w:rsidR="007C0E0E" w:rsidRPr="00565B06">
        <w:t xml:space="preserve"> | </w:t>
      </w:r>
      <w:r>
        <w:rPr>
          <w:rStyle w:val="Emphasis"/>
        </w:rPr>
        <w:t xml:space="preserve">Punjab Engineering College </w:t>
      </w:r>
    </w:p>
    <w:p w14:paraId="4A1A7384" w14:textId="14BED24D" w:rsidR="007C0E0E" w:rsidRPr="00565B06" w:rsidRDefault="00966A08" w:rsidP="004F199F">
      <w:pPr>
        <w:pStyle w:val="Heading3"/>
      </w:pPr>
      <w:r>
        <w:t>2018</w:t>
      </w:r>
      <w:r w:rsidR="007C0E0E" w:rsidRPr="00565B06">
        <w:t xml:space="preserve"> – </w:t>
      </w:r>
      <w:r>
        <w:t>Present</w:t>
      </w:r>
    </w:p>
    <w:p w14:paraId="73CE5B87" w14:textId="58F7EBC3" w:rsidR="000E24AC" w:rsidRPr="00565B06" w:rsidRDefault="00040BE8" w:rsidP="00435FC1">
      <w:r>
        <w:t>Currently pursuing Bachelor of Technology</w:t>
      </w:r>
      <w:r w:rsidR="00927B3F">
        <w:t xml:space="preserve"> </w:t>
      </w:r>
      <w:r>
        <w:t>(Computer Science) with CGPA: 9.46</w:t>
      </w:r>
      <w:r w:rsidR="00927B3F">
        <w:t xml:space="preserve"> </w:t>
      </w:r>
      <w:r w:rsidR="00435FC1">
        <w:t>(</w:t>
      </w:r>
      <w:r w:rsidR="00927B3F">
        <w:t>aggregate) CGPA</w:t>
      </w:r>
      <w:r w:rsidR="00435FC1">
        <w:t>: 1</w:t>
      </w:r>
      <w:r w:rsidR="00435FC1" w:rsidRPr="00435FC1">
        <w:rPr>
          <w:vertAlign w:val="superscript"/>
        </w:rPr>
        <w:t>st</w:t>
      </w:r>
      <w:r w:rsidR="00435FC1">
        <w:t xml:space="preserve"> Semester – 9.88                                                                                                                              2</w:t>
      </w:r>
      <w:r w:rsidR="00435FC1" w:rsidRPr="00435FC1">
        <w:rPr>
          <w:vertAlign w:val="superscript"/>
        </w:rPr>
        <w:t>nd</w:t>
      </w:r>
      <w:r w:rsidR="00435FC1">
        <w:t xml:space="preserve"> Semester – 9.4                                                                                                                                         3</w:t>
      </w:r>
      <w:r w:rsidR="00435FC1" w:rsidRPr="00435FC1">
        <w:rPr>
          <w:vertAlign w:val="superscript"/>
        </w:rPr>
        <w:t>rd</w:t>
      </w:r>
      <w:r w:rsidR="00435FC1">
        <w:t xml:space="preserve"> Semester – 9.3 </w:t>
      </w:r>
      <w:r>
        <w:t xml:space="preserve"> </w:t>
      </w:r>
    </w:p>
    <w:p w14:paraId="4E9A3C4F" w14:textId="30412BC0" w:rsidR="007C0E0E" w:rsidRPr="00565B06" w:rsidRDefault="001B5E63" w:rsidP="00B47E1E">
      <w:pPr>
        <w:pStyle w:val="Heading2"/>
      </w:pPr>
      <w:r>
        <w:t>Class 12</w:t>
      </w:r>
      <w:r w:rsidR="007C0E0E" w:rsidRPr="00565B06">
        <w:t xml:space="preserve"> | </w:t>
      </w:r>
      <w:r w:rsidR="00236EF6">
        <w:rPr>
          <w:rStyle w:val="Emphasis"/>
        </w:rPr>
        <w:t>Subhash Tayal School</w:t>
      </w:r>
    </w:p>
    <w:p w14:paraId="0E087CB1" w14:textId="3ACFA9BF" w:rsidR="007C0E0E" w:rsidRPr="00565B06" w:rsidRDefault="001B5E63" w:rsidP="004F199F">
      <w:pPr>
        <w:pStyle w:val="Heading3"/>
      </w:pPr>
      <w:r>
        <w:t>Passed</w:t>
      </w:r>
      <w:r w:rsidR="007C0E0E" w:rsidRPr="00565B06">
        <w:t xml:space="preserve"> – </w:t>
      </w:r>
      <w:r>
        <w:t>2018</w:t>
      </w:r>
    </w:p>
    <w:p w14:paraId="76A44B8B" w14:textId="37344ED7" w:rsidR="007C0E0E" w:rsidRDefault="009F250C" w:rsidP="007C0E0E">
      <w:r>
        <w:t>Qualified</w:t>
      </w:r>
      <w:r w:rsidR="0075356F">
        <w:t xml:space="preserve"> class 12</w:t>
      </w:r>
      <w:r w:rsidR="0075356F" w:rsidRPr="0075356F">
        <w:rPr>
          <w:vertAlign w:val="superscript"/>
        </w:rPr>
        <w:t>th</w:t>
      </w:r>
      <w:r w:rsidR="0075356F">
        <w:t xml:space="preserve"> by securing 93.8% in CBSE board</w:t>
      </w:r>
      <w:r w:rsidR="002D2B70">
        <w:t xml:space="preserve"> and 8290 rank in JEE Mains</w:t>
      </w:r>
      <w:r w:rsidR="0075356F">
        <w:t>.</w:t>
      </w:r>
    </w:p>
    <w:p w14:paraId="1CED74A8" w14:textId="44AA2A0A" w:rsidR="00966A08" w:rsidRPr="00565B06" w:rsidRDefault="00966A08" w:rsidP="00966A08">
      <w:pPr>
        <w:pStyle w:val="Heading2"/>
      </w:pPr>
      <w:r>
        <w:t>Class 10</w:t>
      </w:r>
      <w:r w:rsidRPr="00565B06">
        <w:t xml:space="preserve"> | </w:t>
      </w:r>
      <w:r>
        <w:rPr>
          <w:rStyle w:val="Emphasis"/>
        </w:rPr>
        <w:t>St. Mary’s School</w:t>
      </w:r>
    </w:p>
    <w:p w14:paraId="5CA11630" w14:textId="64D158B5" w:rsidR="00966A08" w:rsidRPr="00565B06" w:rsidRDefault="00966A08" w:rsidP="00966A08">
      <w:pPr>
        <w:pStyle w:val="Heading3"/>
      </w:pPr>
      <w:r>
        <w:t>Passed</w:t>
      </w:r>
      <w:r w:rsidRPr="00565B06">
        <w:t xml:space="preserve"> – </w:t>
      </w:r>
      <w:r>
        <w:t>2016</w:t>
      </w:r>
    </w:p>
    <w:p w14:paraId="0E4F1A63" w14:textId="6B59E282" w:rsidR="00966A08" w:rsidRPr="00565B06" w:rsidRDefault="009F250C" w:rsidP="00966A08">
      <w:r>
        <w:t>Qualified</w:t>
      </w:r>
      <w:r w:rsidR="0075356F">
        <w:t xml:space="preserve"> class 10</w:t>
      </w:r>
      <w:r w:rsidR="0075356F" w:rsidRPr="0075356F">
        <w:rPr>
          <w:vertAlign w:val="superscript"/>
        </w:rPr>
        <w:t>th</w:t>
      </w:r>
      <w:r w:rsidR="0075356F">
        <w:t xml:space="preserve"> by securing 10 CGPA in CBSE board.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2E20FF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7F30B0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7B28777" wp14:editId="1703DA11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B20C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FA1AC6" w14:textId="6970FDA3" w:rsidR="005E088C" w:rsidRPr="00565B06" w:rsidRDefault="002339C5" w:rsidP="0004158B">
            <w:pPr>
              <w:pStyle w:val="Heading1"/>
              <w:outlineLvl w:val="0"/>
            </w:pPr>
            <w:r>
              <w:t>Projects</w:t>
            </w:r>
          </w:p>
        </w:tc>
      </w:tr>
    </w:tbl>
    <w:p w14:paraId="458B8877" w14:textId="0B162170" w:rsidR="005E088C" w:rsidRPr="00565B06" w:rsidRDefault="002339C5" w:rsidP="00B47E1E">
      <w:pPr>
        <w:pStyle w:val="Heading2"/>
      </w:pPr>
      <w:r>
        <w:t>Web</w:t>
      </w:r>
      <w:r w:rsidR="00CC4334">
        <w:t xml:space="preserve"> application</w:t>
      </w:r>
      <w:r>
        <w:t xml:space="preserve"> for class</w:t>
      </w:r>
      <w:r w:rsidR="00CC4334">
        <w:t xml:space="preserve"> rescheduling</w:t>
      </w:r>
    </w:p>
    <w:p w14:paraId="572B6C05" w14:textId="07CB579D" w:rsidR="00D64B50" w:rsidRDefault="002339C5" w:rsidP="005E088C">
      <w:r>
        <w:t xml:space="preserve">Created a </w:t>
      </w:r>
      <w:r w:rsidR="009F250C">
        <w:t xml:space="preserve">class rescheduling web application </w:t>
      </w:r>
      <w:r w:rsidR="000B62E8">
        <w:t>that</w:t>
      </w:r>
      <w:r w:rsidR="009F250C">
        <w:t xml:space="preserve"> allows the authorized users (CR of class) to easily search and reserve a class in case of </w:t>
      </w:r>
      <w:r w:rsidR="000B62E8">
        <w:t xml:space="preserve">the </w:t>
      </w:r>
      <w:r w:rsidR="009F250C">
        <w:t xml:space="preserve">extra class.                                                                </w:t>
      </w:r>
      <w:r w:rsidRPr="009550AC">
        <w:rPr>
          <w:b/>
          <w:bCs/>
        </w:rPr>
        <w:t>Technology used</w:t>
      </w:r>
      <w:r>
        <w:t xml:space="preserve">: </w:t>
      </w:r>
      <w:r w:rsidR="007B700B">
        <w:t>HTML, CSS</w:t>
      </w:r>
      <w:r w:rsidR="009550AC">
        <w:t>,</w:t>
      </w:r>
      <w:r w:rsidR="00993BA3">
        <w:t xml:space="preserve"> </w:t>
      </w:r>
      <w:r w:rsidR="009550AC">
        <w:t>JavaScript</w:t>
      </w:r>
      <w:r w:rsidR="00D64B50">
        <w:t xml:space="preserve"> (Frontend)</w:t>
      </w:r>
    </w:p>
    <w:p w14:paraId="2B7A8ED4" w14:textId="6AE52C2E" w:rsidR="002339C5" w:rsidRPr="00565B06" w:rsidRDefault="00D64B50" w:rsidP="00D64B50">
      <w:pPr>
        <w:ind w:left="720" w:firstLine="720"/>
      </w:pPr>
      <w:r>
        <w:t xml:space="preserve">  </w:t>
      </w:r>
      <w:r w:rsidR="007B700B">
        <w:t xml:space="preserve"> Django</w:t>
      </w:r>
      <w:r>
        <w:t xml:space="preserve"> (Backend)</w:t>
      </w:r>
    </w:p>
    <w:p w14:paraId="658F95B7" w14:textId="4F55B57C" w:rsidR="005E088C" w:rsidRPr="00565B06" w:rsidRDefault="007B700B" w:rsidP="00B47E1E">
      <w:pPr>
        <w:pStyle w:val="Heading2"/>
      </w:pPr>
      <w:r>
        <w:t>Sudoku Game</w:t>
      </w:r>
    </w:p>
    <w:p w14:paraId="5DBBBC5F" w14:textId="7AE45080" w:rsidR="005E088C" w:rsidRDefault="007B700B" w:rsidP="005E088C">
      <w:r>
        <w:t xml:space="preserve">Developed a </w:t>
      </w:r>
      <w:r w:rsidR="000B62E8">
        <w:t>popular</w:t>
      </w:r>
      <w:r>
        <w:t xml:space="preserve"> Japanese puzzle game Sudoku</w:t>
      </w:r>
      <w:r w:rsidR="000B62E8">
        <w:t>,</w:t>
      </w:r>
      <w:r>
        <w:t xml:space="preserve"> which also </w:t>
      </w:r>
      <w:r w:rsidR="00CC4334">
        <w:t>allows</w:t>
      </w:r>
      <w:r>
        <w:t xml:space="preserve"> the </w:t>
      </w:r>
      <w:r w:rsidR="008F1217">
        <w:t>user</w:t>
      </w:r>
      <w:r w:rsidR="00CC4334">
        <w:t>s</w:t>
      </w:r>
      <w:r w:rsidR="008F1217">
        <w:t xml:space="preserve"> </w:t>
      </w:r>
      <w:r w:rsidR="00CC4334">
        <w:t xml:space="preserve">to visualize the algorithm used for solving it.                                                                                       </w:t>
      </w:r>
      <w:r w:rsidR="008F1217">
        <w:t xml:space="preserve">                </w:t>
      </w:r>
      <w:r w:rsidR="008F1217" w:rsidRPr="009550AC">
        <w:rPr>
          <w:b/>
          <w:bCs/>
        </w:rPr>
        <w:t>Technology used</w:t>
      </w:r>
      <w:r w:rsidR="008F1217">
        <w:t xml:space="preserve">: Python, </w:t>
      </w:r>
      <w:r w:rsidR="00927B3F">
        <w:t>Pygame (</w:t>
      </w:r>
      <w:r w:rsidR="008F1217">
        <w:t>For GUI)</w:t>
      </w:r>
      <w:r>
        <w:t xml:space="preserve"> </w:t>
      </w:r>
    </w:p>
    <w:p w14:paraId="42866EE8" w14:textId="369D4E6B" w:rsidR="008F1217" w:rsidRPr="00565B06" w:rsidRDefault="008F1217" w:rsidP="008F1217">
      <w:pPr>
        <w:pStyle w:val="Heading2"/>
      </w:pPr>
      <w:r>
        <w:t>Alien Invasion Game</w:t>
      </w:r>
    </w:p>
    <w:p w14:paraId="4E82F683" w14:textId="77777777" w:rsidR="000B62E8" w:rsidRDefault="008F1217" w:rsidP="000B62E8">
      <w:pPr>
        <w:spacing w:after="0"/>
      </w:pPr>
      <w:r>
        <w:t xml:space="preserve">Developed a classic Alien Invasion game in which a rocket ship shoots the fleet of aliens appearing on </w:t>
      </w:r>
      <w:r w:rsidR="000B62E8">
        <w:t xml:space="preserve">the </w:t>
      </w:r>
      <w:r>
        <w:t xml:space="preserve">screen.                                                                                                             </w:t>
      </w:r>
    </w:p>
    <w:p w14:paraId="65AC9F3E" w14:textId="592A8025" w:rsidR="008F1217" w:rsidRPr="00565B06" w:rsidRDefault="008F1217" w:rsidP="000B62E8">
      <w:pPr>
        <w:spacing w:after="0"/>
      </w:pPr>
      <w:r w:rsidRPr="009550AC">
        <w:rPr>
          <w:b/>
          <w:bCs/>
        </w:rPr>
        <w:t>Technology used:</w:t>
      </w:r>
      <w:r>
        <w:t xml:space="preserve"> Python, </w:t>
      </w:r>
      <w:r w:rsidR="00927B3F">
        <w:t>Pygame (</w:t>
      </w:r>
      <w:r>
        <w:t>For GUI)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61B456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63679BB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9D17F24" wp14:editId="45074E1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747B0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2E8C004" w14:textId="77777777" w:rsidR="00143224" w:rsidRPr="00565B06" w:rsidRDefault="00DF28F7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8BBA36C216F45A2B1CFA496FFBC76E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28A299" w14:textId="77777777" w:rsidTr="00565B06">
        <w:tc>
          <w:tcPr>
            <w:tcW w:w="4320" w:type="dxa"/>
          </w:tcPr>
          <w:p w14:paraId="3F4336B2" w14:textId="27AF05D8" w:rsidR="00143224" w:rsidRPr="00565B06" w:rsidRDefault="00566E93" w:rsidP="00565B06">
            <w:pPr>
              <w:pStyle w:val="ListBullet"/>
              <w:spacing w:after="80"/>
            </w:pPr>
            <w:r>
              <w:t>C</w:t>
            </w:r>
          </w:p>
          <w:p w14:paraId="088F3EF9" w14:textId="49C41AF3" w:rsidR="00316CE4" w:rsidRDefault="00566E93" w:rsidP="00316CE4">
            <w:pPr>
              <w:pStyle w:val="ListBullet"/>
              <w:spacing w:after="80"/>
            </w:pPr>
            <w:r>
              <w:t>C</w:t>
            </w:r>
            <w:r w:rsidR="00D64B50">
              <w:t>++</w:t>
            </w:r>
          </w:p>
          <w:p w14:paraId="79FBD1BC" w14:textId="77777777" w:rsidR="00566E93" w:rsidRDefault="00566E93" w:rsidP="00316CE4">
            <w:pPr>
              <w:pStyle w:val="ListBullet"/>
              <w:spacing w:after="80"/>
            </w:pPr>
            <w:r>
              <w:t>Python</w:t>
            </w:r>
          </w:p>
          <w:p w14:paraId="10962B2D" w14:textId="65C34851" w:rsidR="00566E93" w:rsidRPr="00565B06" w:rsidRDefault="00D64B50" w:rsidP="00316CE4">
            <w:pPr>
              <w:pStyle w:val="ListBullet"/>
              <w:spacing w:after="80"/>
            </w:pPr>
            <w:r>
              <w:t>JavaScript</w:t>
            </w:r>
          </w:p>
        </w:tc>
        <w:tc>
          <w:tcPr>
            <w:tcW w:w="4320" w:type="dxa"/>
            <w:tcMar>
              <w:left w:w="576" w:type="dxa"/>
            </w:tcMar>
          </w:tcPr>
          <w:p w14:paraId="6C030F06" w14:textId="135AF5CD" w:rsidR="00143224" w:rsidRPr="00565B06" w:rsidRDefault="00566E93" w:rsidP="00565B06">
            <w:pPr>
              <w:pStyle w:val="ListBullet"/>
              <w:spacing w:after="80"/>
            </w:pPr>
            <w:r>
              <w:t>Data Analysis</w:t>
            </w:r>
          </w:p>
          <w:p w14:paraId="4C64436D" w14:textId="38DEC7E8" w:rsidR="00F904FC" w:rsidRPr="00565B06" w:rsidRDefault="00566E93" w:rsidP="00565B06">
            <w:pPr>
              <w:pStyle w:val="ListBullet"/>
              <w:spacing w:after="80"/>
            </w:pPr>
            <w:r>
              <w:t>Machine Learning</w:t>
            </w:r>
          </w:p>
          <w:p w14:paraId="2DF048A7" w14:textId="77777777" w:rsidR="00566E93" w:rsidRDefault="00566E93" w:rsidP="00566E93">
            <w:pPr>
              <w:pStyle w:val="ListBullet"/>
              <w:spacing w:after="80"/>
            </w:pPr>
            <w:r>
              <w:t>Web Development</w:t>
            </w:r>
          </w:p>
          <w:p w14:paraId="3D7B9C51" w14:textId="730993AA" w:rsidR="00566E93" w:rsidRPr="00565B06" w:rsidRDefault="00D64B50" w:rsidP="00566E93">
            <w:pPr>
              <w:pStyle w:val="ListBullet"/>
              <w:spacing w:after="80"/>
            </w:pPr>
            <w:r>
              <w:t>SQL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9550AC" w14:paraId="1AB9C7E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3F292E3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4A8850" wp14:editId="7A5C505B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0B0D8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BF9D6FE" w14:textId="77777777" w:rsidR="00AC7C34" w:rsidRPr="00565B06" w:rsidRDefault="00DF28F7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6EFCBD813ED84A0D81B82643AA1DDAD5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6435FB5F" w14:textId="25380BB6" w:rsidR="007A0F44" w:rsidRDefault="00566E93" w:rsidP="00566E93">
      <w:pPr>
        <w:pStyle w:val="ListBullet"/>
      </w:pPr>
      <w:r>
        <w:t xml:space="preserve">Currently working as an active volunteer for National Service </w:t>
      </w:r>
      <w:r w:rsidR="00927B3F">
        <w:t>Scheme (</w:t>
      </w:r>
      <w:r>
        <w:t>NSS).</w:t>
      </w:r>
    </w:p>
    <w:p w14:paraId="70E93104" w14:textId="750329D0" w:rsidR="00566E93" w:rsidRDefault="00566E93" w:rsidP="00566E93">
      <w:pPr>
        <w:pStyle w:val="ListBullet"/>
      </w:pPr>
      <w:r>
        <w:t>Volunteered in organizing the Blood Donation Camp in college.</w:t>
      </w:r>
    </w:p>
    <w:p w14:paraId="1E2FF627" w14:textId="73B27724" w:rsidR="009550AC" w:rsidRDefault="00040BE8" w:rsidP="009550AC">
      <w:pPr>
        <w:pStyle w:val="ListBullet"/>
      </w:pPr>
      <w:r>
        <w:t>Volunteered in Pulse Polio Camp.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9550AC" w:rsidRPr="00565B06" w14:paraId="2FE04FC8" w14:textId="77777777" w:rsidTr="009550AC">
        <w:tc>
          <w:tcPr>
            <w:tcW w:w="725" w:type="dxa"/>
            <w:tcMar>
              <w:right w:w="216" w:type="dxa"/>
            </w:tcMar>
            <w:vAlign w:val="bottom"/>
          </w:tcPr>
          <w:p w14:paraId="0C770AA6" w14:textId="77777777" w:rsidR="009550AC" w:rsidRPr="00565B06" w:rsidRDefault="009550AC" w:rsidP="009550AC">
            <w:pPr>
              <w:pStyle w:val="ListBullet"/>
              <w:numPr>
                <w:ilvl w:val="0"/>
                <w:numId w:val="0"/>
              </w:numPr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DF82F6F" wp14:editId="45408A25">
                      <wp:extent cx="274320" cy="274320"/>
                      <wp:effectExtent l="0" t="0" r="0" b="0"/>
                      <wp:docPr id="7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0405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uI3xgAADO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JIT+4jfGAAAM48AAA4AAAAAAAAAAAAAAAAALgIAAGRycy9lMm9Eb2Mu&#10;eG1sUEsBAi0AFAAGAAgAAAAhABhq7IfZAAAAAwEAAA8AAAAAAAAAAAAAAAAAORsAAGRycy9kb3du&#10;cmV2LnhtbFBLBQYAAAAABAAEAPMAAAA/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DE045BD" w14:textId="77777777" w:rsidR="009550AC" w:rsidRPr="00565B06" w:rsidRDefault="009550AC" w:rsidP="002C1EFC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14:paraId="60687787" w14:textId="78195B7B" w:rsidR="009550AC" w:rsidRDefault="009550AC" w:rsidP="009550AC">
      <w:pPr>
        <w:pStyle w:val="Heading2"/>
      </w:pPr>
      <w:r>
        <w:t>Father’s Name:</w:t>
      </w:r>
      <w:r w:rsidRPr="00565B06">
        <w:t xml:space="preserve"> </w:t>
      </w:r>
      <w:r>
        <w:rPr>
          <w:rStyle w:val="Emphasis"/>
        </w:rPr>
        <w:t>Dinesh Kumar Girdhar</w:t>
      </w:r>
    </w:p>
    <w:p w14:paraId="4B61899E" w14:textId="7FD774D1" w:rsidR="009550AC" w:rsidRPr="00565B06" w:rsidRDefault="009550AC" w:rsidP="009550AC">
      <w:pPr>
        <w:pStyle w:val="Heading2"/>
      </w:pPr>
      <w:r>
        <w:t>Mother’s Name:</w:t>
      </w:r>
      <w:r w:rsidRPr="00565B06">
        <w:t xml:space="preserve"> </w:t>
      </w:r>
      <w:r>
        <w:rPr>
          <w:rStyle w:val="Emphasis"/>
        </w:rPr>
        <w:t>Anju Bala</w:t>
      </w:r>
    </w:p>
    <w:p w14:paraId="4AD6E093" w14:textId="07A96EF0" w:rsidR="009550AC" w:rsidRDefault="009550AC" w:rsidP="009550AC">
      <w:pPr>
        <w:pStyle w:val="Heading2"/>
        <w:rPr>
          <w:rStyle w:val="Emphasis"/>
        </w:rPr>
      </w:pPr>
      <w:r>
        <w:t>Birthdate:</w:t>
      </w:r>
      <w:r w:rsidRPr="00565B06">
        <w:t xml:space="preserve"> </w:t>
      </w:r>
      <w:r>
        <w:rPr>
          <w:rStyle w:val="Emphasis"/>
        </w:rPr>
        <w:t>12 July 2001</w:t>
      </w:r>
    </w:p>
    <w:p w14:paraId="30724A3C" w14:textId="0A11AE27" w:rsidR="009550AC" w:rsidRPr="00565B06" w:rsidRDefault="009550AC" w:rsidP="009550AC">
      <w:pPr>
        <w:pStyle w:val="Heading2"/>
      </w:pPr>
      <w:r>
        <w:t>Gender:</w:t>
      </w:r>
      <w:r w:rsidRPr="00565B06">
        <w:t xml:space="preserve"> </w:t>
      </w:r>
      <w:r>
        <w:rPr>
          <w:rStyle w:val="Emphasis"/>
        </w:rPr>
        <w:t>Male</w:t>
      </w:r>
    </w:p>
    <w:p w14:paraId="209197BE" w14:textId="6352D426" w:rsidR="009550AC" w:rsidRPr="00565B06" w:rsidRDefault="009550AC" w:rsidP="009550AC">
      <w:pPr>
        <w:pStyle w:val="ListBullet"/>
        <w:numPr>
          <w:ilvl w:val="0"/>
          <w:numId w:val="0"/>
        </w:numPr>
      </w:pPr>
      <w:r w:rsidRPr="009550AC">
        <w:rPr>
          <w:rStyle w:val="Heading2Char"/>
        </w:rPr>
        <w:t>Nationality:</w:t>
      </w:r>
      <w:r>
        <w:t xml:space="preserve"> </w:t>
      </w:r>
      <w:r w:rsidRPr="009550AC">
        <w:rPr>
          <w:rStyle w:val="Emphasis"/>
          <w:rFonts w:asciiTheme="majorHAnsi" w:hAnsiTheme="majorHAnsi" w:cstheme="majorHAnsi"/>
          <w:b/>
          <w:bCs/>
        </w:rPr>
        <w:t>Indian</w:t>
      </w:r>
    </w:p>
    <w:sectPr w:rsidR="009550AC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31D28" w14:textId="77777777" w:rsidR="00DF28F7" w:rsidRDefault="00DF28F7" w:rsidP="00F534FB">
      <w:pPr>
        <w:spacing w:after="0"/>
      </w:pPr>
      <w:r>
        <w:separator/>
      </w:r>
    </w:p>
  </w:endnote>
  <w:endnote w:type="continuationSeparator" w:id="0">
    <w:p w14:paraId="603B2F53" w14:textId="77777777" w:rsidR="00DF28F7" w:rsidRDefault="00DF28F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587B8" w14:textId="77777777" w:rsidR="003C2B0C" w:rsidRDefault="003C2B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220D3" w14:textId="77777777" w:rsidR="00DF28F7" w:rsidRDefault="00DF28F7" w:rsidP="00F534FB">
      <w:pPr>
        <w:spacing w:after="0"/>
      </w:pPr>
      <w:r>
        <w:separator/>
      </w:r>
    </w:p>
  </w:footnote>
  <w:footnote w:type="continuationSeparator" w:id="0">
    <w:p w14:paraId="282706EC" w14:textId="77777777" w:rsidR="00DF28F7" w:rsidRDefault="00DF28F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E54BB" w14:textId="77777777" w:rsidR="003C2B0C" w:rsidRDefault="003C2B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9E3343E" wp14:editId="0D5853C5">
              <wp:simplePos x="0" y="0"/>
              <wp:positionH relativeFrom="page">
                <wp:align>right</wp:align>
              </wp:positionH>
              <wp:positionV relativeFrom="page">
                <wp:posOffset>22860</wp:posOffset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4CF95" id="Rectangle 1" o:spid="_x0000_s1026" style="position:absolute;margin-left:560.8pt;margin-top:1.8pt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BtTxDy3AAAAAc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7C4667"/>
    <w:multiLevelType w:val="hybridMultilevel"/>
    <w:tmpl w:val="4F76D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1520C7"/>
    <w:multiLevelType w:val="hybridMultilevel"/>
    <w:tmpl w:val="50AC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2000291"/>
    <w:multiLevelType w:val="hybridMultilevel"/>
    <w:tmpl w:val="41304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54ACD"/>
    <w:multiLevelType w:val="hybridMultilevel"/>
    <w:tmpl w:val="E092F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NDAyNbAwNTcyM7FQ0lEKTi0uzszPAykwrAUAtA5ucSwAAAA="/>
  </w:docVars>
  <w:rsids>
    <w:rsidRoot w:val="00B73901"/>
    <w:rsid w:val="00002750"/>
    <w:rsid w:val="00004D4E"/>
    <w:rsid w:val="00011895"/>
    <w:rsid w:val="00013818"/>
    <w:rsid w:val="00024730"/>
    <w:rsid w:val="000348ED"/>
    <w:rsid w:val="00040BE8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B62E8"/>
    <w:rsid w:val="000E24AC"/>
    <w:rsid w:val="000E4A73"/>
    <w:rsid w:val="000F79EA"/>
    <w:rsid w:val="00132BA9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5E63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39C5"/>
    <w:rsid w:val="00236EF6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0A8A"/>
    <w:rsid w:val="002D2B70"/>
    <w:rsid w:val="002F10E7"/>
    <w:rsid w:val="002F1BFC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2B0C"/>
    <w:rsid w:val="003E5D64"/>
    <w:rsid w:val="00403149"/>
    <w:rsid w:val="004037EF"/>
    <w:rsid w:val="00405BAD"/>
    <w:rsid w:val="004113D8"/>
    <w:rsid w:val="00416463"/>
    <w:rsid w:val="00423827"/>
    <w:rsid w:val="00435FC1"/>
    <w:rsid w:val="00437B8B"/>
    <w:rsid w:val="00446E8F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25FD8"/>
    <w:rsid w:val="005324B1"/>
    <w:rsid w:val="005372FA"/>
    <w:rsid w:val="00556337"/>
    <w:rsid w:val="005611C3"/>
    <w:rsid w:val="00562422"/>
    <w:rsid w:val="00565B06"/>
    <w:rsid w:val="00566E93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5D70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356F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700B"/>
    <w:rsid w:val="007C0E0E"/>
    <w:rsid w:val="007C153D"/>
    <w:rsid w:val="007C333C"/>
    <w:rsid w:val="007C34A8"/>
    <w:rsid w:val="007E28F9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1217"/>
    <w:rsid w:val="008F4532"/>
    <w:rsid w:val="00927B3F"/>
    <w:rsid w:val="00933CCA"/>
    <w:rsid w:val="0093795C"/>
    <w:rsid w:val="009411E8"/>
    <w:rsid w:val="00952C89"/>
    <w:rsid w:val="009540F4"/>
    <w:rsid w:val="009550AC"/>
    <w:rsid w:val="00956B75"/>
    <w:rsid w:val="00966A08"/>
    <w:rsid w:val="009918BB"/>
    <w:rsid w:val="009931F7"/>
    <w:rsid w:val="00993BA3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50C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3901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102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4334"/>
    <w:rsid w:val="00CD1043"/>
    <w:rsid w:val="00CE2C76"/>
    <w:rsid w:val="00D046EF"/>
    <w:rsid w:val="00D22E33"/>
    <w:rsid w:val="00D35BBD"/>
    <w:rsid w:val="00D37FAD"/>
    <w:rsid w:val="00D5184A"/>
    <w:rsid w:val="00D5627D"/>
    <w:rsid w:val="00D64B50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599F"/>
    <w:rsid w:val="00DE6534"/>
    <w:rsid w:val="00DF0F24"/>
    <w:rsid w:val="00DF28F7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240C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158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132BA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BA9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B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56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Packages\Microsoft.Office.Desktop_8wekyb3d8bbwe\LocalCache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8F1576CCDE49E6A43EFB1070D2E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0EA91-A63E-4543-87A9-ACC4B19B8B19}"/>
      </w:docPartPr>
      <w:docPartBody>
        <w:p w:rsidR="000E39CD" w:rsidRDefault="003667D0">
          <w:pPr>
            <w:pStyle w:val="EE8F1576CCDE49E6A43EFB1070D2EFD4"/>
          </w:pPr>
          <w:r w:rsidRPr="009D0878">
            <w:t>Address</w:t>
          </w:r>
        </w:p>
      </w:docPartBody>
    </w:docPart>
    <w:docPart>
      <w:docPartPr>
        <w:name w:val="C27A779D663342DC84318D8E92EF6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696E6-BA20-47B7-96AF-A75C0A24FB96}"/>
      </w:docPartPr>
      <w:docPartBody>
        <w:p w:rsidR="000E39CD" w:rsidRDefault="003667D0">
          <w:pPr>
            <w:pStyle w:val="C27A779D663342DC84318D8E92EF6329"/>
          </w:pPr>
          <w:r w:rsidRPr="009D0878">
            <w:t>Phone</w:t>
          </w:r>
        </w:p>
      </w:docPartBody>
    </w:docPart>
    <w:docPart>
      <w:docPartPr>
        <w:name w:val="B03338170AD64356905C0A6F309A7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354CE-AB96-433A-AD1D-735AE6669815}"/>
      </w:docPartPr>
      <w:docPartBody>
        <w:p w:rsidR="000E39CD" w:rsidRDefault="003667D0">
          <w:pPr>
            <w:pStyle w:val="B03338170AD64356905C0A6F309A7B7E"/>
          </w:pPr>
          <w:r w:rsidRPr="009D0878">
            <w:t>Email</w:t>
          </w:r>
        </w:p>
      </w:docPartBody>
    </w:docPart>
    <w:docPart>
      <w:docPartPr>
        <w:name w:val="1263D7649DC34D86985D008DF400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02A86-4E8C-4262-8A7C-4DEBCA311589}"/>
      </w:docPartPr>
      <w:docPartBody>
        <w:p w:rsidR="000E39CD" w:rsidRDefault="003667D0">
          <w:pPr>
            <w:pStyle w:val="1263D7649DC34D86985D008DF400A009"/>
          </w:pPr>
          <w:r w:rsidRPr="009D0878">
            <w:t>Twitter/Blog/Portfolio</w:t>
          </w:r>
        </w:p>
      </w:docPartBody>
    </w:docPart>
    <w:docPart>
      <w:docPartPr>
        <w:name w:val="F177867AFAD34A5FB024DF4E1F78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56283-582F-4A9B-BEFC-F163E174E1BF}"/>
      </w:docPartPr>
      <w:docPartBody>
        <w:p w:rsidR="000E39CD" w:rsidRDefault="003667D0">
          <w:pPr>
            <w:pStyle w:val="F177867AFAD34A5FB024DF4E1F78586E"/>
          </w:pPr>
          <w:r w:rsidRPr="00D85CA4">
            <w:t>Objective</w:t>
          </w:r>
        </w:p>
      </w:docPartBody>
    </w:docPart>
    <w:docPart>
      <w:docPartPr>
        <w:name w:val="6C0DFEC563AC40D3B5A08DD992F2A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61D2-8EDD-4702-8352-F9621A32D79A}"/>
      </w:docPartPr>
      <w:docPartBody>
        <w:p w:rsidR="000E39CD" w:rsidRDefault="003667D0">
          <w:pPr>
            <w:pStyle w:val="6C0DFEC563AC40D3B5A08DD992F2AA6E"/>
          </w:pPr>
          <w:r w:rsidRPr="00565B06">
            <w:t>Education</w:t>
          </w:r>
        </w:p>
      </w:docPartBody>
    </w:docPart>
    <w:docPart>
      <w:docPartPr>
        <w:name w:val="48BBA36C216F45A2B1CFA496FFBC7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8B0FD-9326-4A11-AF72-077CB6641E57}"/>
      </w:docPartPr>
      <w:docPartBody>
        <w:p w:rsidR="000E39CD" w:rsidRDefault="003667D0">
          <w:pPr>
            <w:pStyle w:val="48BBA36C216F45A2B1CFA496FFBC76E9"/>
          </w:pPr>
          <w:r w:rsidRPr="00565B06">
            <w:t>Skills</w:t>
          </w:r>
        </w:p>
      </w:docPartBody>
    </w:docPart>
    <w:docPart>
      <w:docPartPr>
        <w:name w:val="6EFCBD813ED84A0D81B82643AA1DD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38130-36A0-4FBE-9338-B41A1A9DD324}"/>
      </w:docPartPr>
      <w:docPartBody>
        <w:p w:rsidR="000E39CD" w:rsidRDefault="003667D0">
          <w:pPr>
            <w:pStyle w:val="6EFCBD813ED84A0D81B82643AA1DDAD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8D"/>
    <w:rsid w:val="000E39CD"/>
    <w:rsid w:val="0011488D"/>
    <w:rsid w:val="00183836"/>
    <w:rsid w:val="003667D0"/>
    <w:rsid w:val="008155EE"/>
    <w:rsid w:val="00920532"/>
    <w:rsid w:val="00A757CE"/>
    <w:rsid w:val="00A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ED4294CAA442E971EF8F85F422CFD">
    <w:name w:val="FF1ED4294CAA442E971EF8F85F422CFD"/>
  </w:style>
  <w:style w:type="paragraph" w:customStyle="1" w:styleId="B2078931914B49D28571CFD5759A287E">
    <w:name w:val="B2078931914B49D28571CFD5759A287E"/>
  </w:style>
  <w:style w:type="paragraph" w:customStyle="1" w:styleId="EE8F1576CCDE49E6A43EFB1070D2EFD4">
    <w:name w:val="EE8F1576CCDE49E6A43EFB1070D2EFD4"/>
  </w:style>
  <w:style w:type="paragraph" w:customStyle="1" w:styleId="C27A779D663342DC84318D8E92EF6329">
    <w:name w:val="C27A779D663342DC84318D8E92EF6329"/>
  </w:style>
  <w:style w:type="paragraph" w:customStyle="1" w:styleId="B03338170AD64356905C0A6F309A7B7E">
    <w:name w:val="B03338170AD64356905C0A6F309A7B7E"/>
  </w:style>
  <w:style w:type="paragraph" w:customStyle="1" w:styleId="270FD3B94E3644C3B2316F4BFE27AA26">
    <w:name w:val="270FD3B94E3644C3B2316F4BFE27AA26"/>
  </w:style>
  <w:style w:type="paragraph" w:customStyle="1" w:styleId="1263D7649DC34D86985D008DF400A009">
    <w:name w:val="1263D7649DC34D86985D008DF400A009"/>
  </w:style>
  <w:style w:type="paragraph" w:customStyle="1" w:styleId="F177867AFAD34A5FB024DF4E1F78586E">
    <w:name w:val="F177867AFAD34A5FB024DF4E1F78586E"/>
  </w:style>
  <w:style w:type="paragraph" w:customStyle="1" w:styleId="F39E30FB270E43B99FC50088843F98F6">
    <w:name w:val="F39E30FB270E43B99FC50088843F98F6"/>
  </w:style>
  <w:style w:type="paragraph" w:customStyle="1" w:styleId="6C0DFEC563AC40D3B5A08DD992F2AA6E">
    <w:name w:val="6C0DFEC563AC40D3B5A08DD992F2AA6E"/>
  </w:style>
  <w:style w:type="paragraph" w:customStyle="1" w:styleId="6F0C42AFC43F49668D783F34F8678BB9">
    <w:name w:val="6F0C42AFC43F49668D783F34F8678BB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CEFC6A89D524AC2900BB0A2EC389809">
    <w:name w:val="BCEFC6A89D524AC2900BB0A2EC389809"/>
  </w:style>
  <w:style w:type="paragraph" w:customStyle="1" w:styleId="1EA3806337A6402A9A9036FA97DAA6C8">
    <w:name w:val="1EA3806337A6402A9A9036FA97DAA6C8"/>
  </w:style>
  <w:style w:type="paragraph" w:customStyle="1" w:styleId="C8FAC8DDE21C4BF9AF882277ACAC4A4D">
    <w:name w:val="C8FAC8DDE21C4BF9AF882277ACAC4A4D"/>
  </w:style>
  <w:style w:type="paragraph" w:customStyle="1" w:styleId="DEE898825259443D846F7BE1AA6FFB5D">
    <w:name w:val="DEE898825259443D846F7BE1AA6FFB5D"/>
  </w:style>
  <w:style w:type="paragraph" w:customStyle="1" w:styleId="18A0E8434A4646A7BCC14DAB6EC879EF">
    <w:name w:val="18A0E8434A4646A7BCC14DAB6EC879EF"/>
  </w:style>
  <w:style w:type="paragraph" w:customStyle="1" w:styleId="DB1AECC4D9AD429A9B9E2C4CBA9B1B50">
    <w:name w:val="DB1AECC4D9AD429A9B9E2C4CBA9B1B50"/>
  </w:style>
  <w:style w:type="paragraph" w:customStyle="1" w:styleId="9EF5A7C0913040229CAB0C1377579E74">
    <w:name w:val="9EF5A7C0913040229CAB0C1377579E74"/>
  </w:style>
  <w:style w:type="paragraph" w:customStyle="1" w:styleId="068A8FA6169B448EB13E07D341EDCB3C">
    <w:name w:val="068A8FA6169B448EB13E07D341EDCB3C"/>
  </w:style>
  <w:style w:type="paragraph" w:customStyle="1" w:styleId="6C65C2C19EA3471F86AD3BD4E72BFC30">
    <w:name w:val="6C65C2C19EA3471F86AD3BD4E72BFC30"/>
  </w:style>
  <w:style w:type="paragraph" w:customStyle="1" w:styleId="03CC3F24B4D84A228875FB7D9D44DB94">
    <w:name w:val="03CC3F24B4D84A228875FB7D9D44DB94"/>
  </w:style>
  <w:style w:type="paragraph" w:customStyle="1" w:styleId="CC40A41EB8E345E48EF2DC4EF4A0E121">
    <w:name w:val="CC40A41EB8E345E48EF2DC4EF4A0E121"/>
  </w:style>
  <w:style w:type="paragraph" w:customStyle="1" w:styleId="23391CFC6B7248129476B4BC2D0F02A7">
    <w:name w:val="23391CFC6B7248129476B4BC2D0F02A7"/>
  </w:style>
  <w:style w:type="paragraph" w:customStyle="1" w:styleId="53F3620B4F9B450FBFDA5EBA03CBA106">
    <w:name w:val="53F3620B4F9B450FBFDA5EBA03CBA106"/>
  </w:style>
  <w:style w:type="paragraph" w:customStyle="1" w:styleId="D08EDFC3122F4F83A3CA9B7A6F823AB7">
    <w:name w:val="D08EDFC3122F4F83A3CA9B7A6F823AB7"/>
  </w:style>
  <w:style w:type="paragraph" w:customStyle="1" w:styleId="BEE3BFFC65874BE0AFC9EF29807BB9F0">
    <w:name w:val="BEE3BFFC65874BE0AFC9EF29807BB9F0"/>
  </w:style>
  <w:style w:type="paragraph" w:customStyle="1" w:styleId="19BF13D8949541A8A62FF02681B40E62">
    <w:name w:val="19BF13D8949541A8A62FF02681B40E62"/>
  </w:style>
  <w:style w:type="paragraph" w:customStyle="1" w:styleId="25B5C7BE8E4641CD8547AFF84A57996F">
    <w:name w:val="25B5C7BE8E4641CD8547AFF84A57996F"/>
  </w:style>
  <w:style w:type="paragraph" w:customStyle="1" w:styleId="730B400DA9444535ADD2AA0B47B87D70">
    <w:name w:val="730B400DA9444535ADD2AA0B47B87D70"/>
  </w:style>
  <w:style w:type="paragraph" w:customStyle="1" w:styleId="D14D9BE8E4F243FFA12AD294E82B3E4B">
    <w:name w:val="D14D9BE8E4F243FFA12AD294E82B3E4B"/>
  </w:style>
  <w:style w:type="paragraph" w:customStyle="1" w:styleId="F349E1E9ACCE4A6784EA39F8C0D8A7CC">
    <w:name w:val="F349E1E9ACCE4A6784EA39F8C0D8A7CC"/>
  </w:style>
  <w:style w:type="paragraph" w:customStyle="1" w:styleId="48BBA36C216F45A2B1CFA496FFBC76E9">
    <w:name w:val="48BBA36C216F45A2B1CFA496FFBC76E9"/>
  </w:style>
  <w:style w:type="paragraph" w:customStyle="1" w:styleId="77E8C0088F10461C92D64A3A38D65F1D">
    <w:name w:val="77E8C0088F10461C92D64A3A38D65F1D"/>
  </w:style>
  <w:style w:type="paragraph" w:customStyle="1" w:styleId="6F336E9A79684FC99E4EAC56EB8046A4">
    <w:name w:val="6F336E9A79684FC99E4EAC56EB8046A4"/>
  </w:style>
  <w:style w:type="paragraph" w:customStyle="1" w:styleId="2B25081C7E924A849DF8474751A4ADD6">
    <w:name w:val="2B25081C7E924A849DF8474751A4ADD6"/>
  </w:style>
  <w:style w:type="paragraph" w:customStyle="1" w:styleId="4ABCD80A95CC4BF5A0577E0B324F7E5A">
    <w:name w:val="4ABCD80A95CC4BF5A0577E0B324F7E5A"/>
  </w:style>
  <w:style w:type="paragraph" w:customStyle="1" w:styleId="9514218574274D428004D532B33BBF8F">
    <w:name w:val="9514218574274D428004D532B33BBF8F"/>
  </w:style>
  <w:style w:type="paragraph" w:customStyle="1" w:styleId="6EFCBD813ED84A0D81B82643AA1DDAD5">
    <w:name w:val="6EFCBD813ED84A0D81B82643AA1DDAD5"/>
  </w:style>
  <w:style w:type="paragraph" w:customStyle="1" w:styleId="46211BA317834833BCD77B35DE43E06B">
    <w:name w:val="46211BA317834833BCD77B35DE43E06B"/>
  </w:style>
  <w:style w:type="paragraph" w:customStyle="1" w:styleId="753D94890EA345C7B310A19433A2352C">
    <w:name w:val="753D94890EA345C7B310A19433A2352C"/>
    <w:rsid w:val="0011488D"/>
  </w:style>
  <w:style w:type="paragraph" w:customStyle="1" w:styleId="6CF9F5B8852A4762A6C494F78E4A6128">
    <w:name w:val="6CF9F5B8852A4762A6C494F78E4A6128"/>
    <w:rsid w:val="008155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157-C Lajpat Nagar, Hisar, Haryana</CompanyAddress>
  <CompanyPhone>9255887783</CompanyPhone>
  <CompanyFax/>
  <CompanyEmail>piyush25girdhar@gmail.com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linkedin.com/in/piyush-girdhar-5ba63a17a/</cp:keywords>
  <dc:description/>
  <cp:lastModifiedBy/>
  <cp:revision>1</cp:revision>
  <dcterms:created xsi:type="dcterms:W3CDTF">2020-01-19T09:51:00Z</dcterms:created>
  <dcterms:modified xsi:type="dcterms:W3CDTF">2020-03-06T17:54:00Z</dcterms:modified>
  <cp:category/>
  <cp:contentStatus>github.com/Piyush2255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